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pPr w:leftFromText="141" w:rightFromText="141" w:vertAnchor="text" w:horzAnchor="margin" w:tblpX="-567" w:tblpY="-344"/>
        <w:tblW w:w="5617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  <w:gridCol w:w="141"/>
        <w:gridCol w:w="3820"/>
      </w:tblGrid>
      <w:tr w:rsidR="002D726D" w:rsidRPr="003159EE" w14:paraId="2C01C9E6" w14:textId="77777777" w:rsidTr="00A76BD4">
        <w:trPr>
          <w:trHeight w:val="1135"/>
        </w:trPr>
        <w:tc>
          <w:tcPr>
            <w:tcW w:w="7797" w:type="dxa"/>
            <w:tcBorders>
              <w:bottom w:val="single" w:sz="4" w:space="0" w:color="043D68" w:themeColor="text2"/>
            </w:tcBorders>
          </w:tcPr>
          <w:p w14:paraId="0CD0D24D" w14:textId="77777777" w:rsidR="002D726D" w:rsidRPr="00034ABD" w:rsidRDefault="002D726D" w:rsidP="00A76BD4">
            <w:pPr>
              <w:pStyle w:val="Ttulo"/>
              <w:spacing w:after="0"/>
              <w:rPr>
                <w:sz w:val="54"/>
                <w:szCs w:val="54"/>
                <w:lang w:val="es-ES"/>
              </w:rPr>
            </w:pPr>
            <w:r w:rsidRPr="00034ABD">
              <w:rPr>
                <w:sz w:val="54"/>
                <w:szCs w:val="54"/>
                <w:lang w:val="es-ES"/>
              </w:rPr>
              <w:t>Emilio</w:t>
            </w:r>
            <w:r w:rsidRPr="00034ABD">
              <w:rPr>
                <w:sz w:val="54"/>
                <w:szCs w:val="54"/>
                <w:lang w:val="es-ES" w:bidi="es-ES"/>
              </w:rPr>
              <w:t xml:space="preserve"> </w:t>
            </w:r>
            <w:r w:rsidRPr="00034ABD">
              <w:rPr>
                <w:rStyle w:val="Sinnegrita"/>
                <w:sz w:val="54"/>
                <w:szCs w:val="54"/>
                <w:lang w:val="es-ES"/>
              </w:rPr>
              <w:t>Funes</w:t>
            </w:r>
          </w:p>
          <w:p w14:paraId="422093A9" w14:textId="77777777" w:rsidR="002D726D" w:rsidRPr="003159EE" w:rsidRDefault="002D726D" w:rsidP="00A76BD4">
            <w:pPr>
              <w:pStyle w:val="Subttulo"/>
            </w:pPr>
            <w:r w:rsidRPr="00034ABD">
              <w:rPr>
                <w:sz w:val="26"/>
                <w:szCs w:val="26"/>
              </w:rPr>
              <w:t>backend developer</w:t>
            </w:r>
          </w:p>
        </w:tc>
        <w:tc>
          <w:tcPr>
            <w:tcW w:w="141" w:type="dxa"/>
          </w:tcPr>
          <w:p w14:paraId="76CDA35E" w14:textId="77777777" w:rsidR="002D726D" w:rsidRPr="003159EE" w:rsidRDefault="002D726D" w:rsidP="00A76BD4">
            <w:pPr>
              <w:spacing w:before="360"/>
              <w:rPr>
                <w:color w:val="043D68"/>
              </w:rPr>
            </w:pPr>
          </w:p>
        </w:tc>
        <w:tc>
          <w:tcPr>
            <w:tcW w:w="3820" w:type="dxa"/>
          </w:tcPr>
          <w:p w14:paraId="4A013958" w14:textId="27D3DAF1" w:rsidR="002D726D" w:rsidRPr="003159EE" w:rsidRDefault="0067028B" w:rsidP="00A76BD4">
            <w:pPr>
              <w:rPr>
                <w:color w:val="043D68"/>
                <w:szCs w:val="20"/>
              </w:rPr>
            </w:pPr>
            <w:r w:rsidRPr="003159EE">
              <w:rPr>
                <w:noProof/>
                <w:color w:val="043D68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1" layoutInCell="1" allowOverlap="1" wp14:anchorId="05831F34" wp14:editId="51B103A3">
                      <wp:simplePos x="0" y="0"/>
                      <wp:positionH relativeFrom="page">
                        <wp:posOffset>-46990</wp:posOffset>
                      </wp:positionH>
                      <wp:positionV relativeFrom="paragraph">
                        <wp:posOffset>-238760</wp:posOffset>
                      </wp:positionV>
                      <wp:extent cx="2451100" cy="10675620"/>
                      <wp:effectExtent l="0" t="0" r="6350" b="0"/>
                      <wp:wrapNone/>
                      <wp:docPr id="1751765841" name="Rectángul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0" cy="10675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EBFD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CE5DE" id="Rectángulo 1" o:spid="_x0000_s1026" alt="&quot;&quot;" style="position:absolute;margin-left:-3.7pt;margin-top:-18.8pt;width:193pt;height:840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" fillcolor="#d3ebfd" stroked="f" strokeweight="1pt">
                      <v:fill opacity="32896f"/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2D726D" w:rsidRPr="003159EE" w14:paraId="1F12C311" w14:textId="77777777" w:rsidTr="00A76BD4">
        <w:trPr>
          <w:trHeight w:val="3290"/>
        </w:trPr>
        <w:tc>
          <w:tcPr>
            <w:tcW w:w="7797" w:type="dxa"/>
            <w:tcBorders>
              <w:top w:val="single" w:sz="4" w:space="0" w:color="043D68" w:themeColor="text2"/>
            </w:tcBorders>
          </w:tcPr>
          <w:p w14:paraId="5BAB49BB" w14:textId="77777777" w:rsidR="002D726D" w:rsidRPr="003159EE" w:rsidRDefault="002D726D" w:rsidP="00A76BD4">
            <w:pPr>
              <w:pStyle w:val="Subttulo"/>
            </w:pPr>
          </w:p>
          <w:p w14:paraId="55386838" w14:textId="77777777" w:rsidR="002D726D" w:rsidRPr="002D726D" w:rsidRDefault="002D726D" w:rsidP="00A76BD4">
            <w:pPr>
              <w:pStyle w:val="Subttulo"/>
              <w:spacing w:line="360" w:lineRule="auto"/>
              <w:rPr>
                <w:sz w:val="26"/>
                <w:szCs w:val="26"/>
              </w:rPr>
            </w:pPr>
            <w:r w:rsidRPr="00034ABD">
              <w:rPr>
                <w:sz w:val="26"/>
                <w:szCs w:val="26"/>
              </w:rPr>
              <w:t>acerca de mí</w:t>
            </w:r>
          </w:p>
          <w:p w14:paraId="78AC9287" w14:textId="77777777" w:rsidR="0067028B" w:rsidRPr="0067028B" w:rsidRDefault="0067028B" w:rsidP="00A76BD4">
            <w:pPr>
              <w:spacing w:line="240" w:lineRule="auto"/>
              <w:rPr>
                <w:lang w:val="es-AR"/>
              </w:rPr>
            </w:pPr>
            <w:r w:rsidRPr="0067028B">
              <w:rPr>
                <w:lang w:val="es-AR"/>
              </w:rPr>
              <w:t>Desarrollador Backend con experiencia sólida en Java (Spring Boot) y PHP (Laravel), especializado en la creación de APIs RESTful seguras y escalables. Trabajo con bases de datos relacionales como PostgreSQL y MySQL, aplicando buenas prácticas de seguridad como autenticación con JWT y control de acceso basado en roles.</w:t>
            </w:r>
            <w:r w:rsidRPr="0067028B">
              <w:rPr>
                <w:lang w:val="es-AR"/>
              </w:rPr>
              <w:br/>
            </w:r>
            <w:r w:rsidRPr="0067028B">
              <w:rPr>
                <w:lang w:val="es-AR"/>
              </w:rPr>
              <w:br/>
              <w:t>Actualmente amplío mis conocimientos en herramientas DevOps (Docker, CI/CD, AWS) para mejorar los procesos de despliegue y entrega continua, sin dejar de lado mi enfoque principal: el desarrollo backend. He desarrollado aplicaciones backend completas, con enfoque modular y preparadas para producción, orientadas a resolver problemas del mundo real.</w:t>
            </w:r>
          </w:p>
          <w:p w14:paraId="3FE2E14E" w14:textId="77777777" w:rsidR="002D726D" w:rsidRPr="003159EE" w:rsidRDefault="002D726D" w:rsidP="00A76BD4">
            <w:pPr>
              <w:rPr>
                <w:i/>
                <w:iCs/>
                <w:color w:val="043D68"/>
              </w:rPr>
            </w:pPr>
            <w:r w:rsidRPr="003159EE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15F0B69" wp14:editId="395E58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130810</wp:posOffset>
                      </wp:positionV>
                      <wp:extent cx="1631950" cy="0"/>
                      <wp:effectExtent l="0" t="0" r="0" b="0"/>
                      <wp:wrapNone/>
                      <wp:docPr id="1" name="Conector recto 1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A18EC" id="Conector recto 1" o:spid="_x0000_s1026" alt="Decorativo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3pt" to="12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" strokecolor="#043d68 [321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" w:type="dxa"/>
            <w:vMerge w:val="restart"/>
          </w:tcPr>
          <w:p w14:paraId="7DEA4CDE" w14:textId="77777777" w:rsidR="002D726D" w:rsidRPr="003159EE" w:rsidRDefault="002D726D" w:rsidP="00A76BD4">
            <w:pPr>
              <w:spacing w:before="360"/>
              <w:rPr>
                <w:color w:val="043D68"/>
              </w:rPr>
            </w:pPr>
          </w:p>
        </w:tc>
        <w:tc>
          <w:tcPr>
            <w:tcW w:w="3820" w:type="dxa"/>
          </w:tcPr>
          <w:p w14:paraId="2093D131" w14:textId="77777777" w:rsidR="002D726D" w:rsidRDefault="002D726D" w:rsidP="00A76BD4">
            <w:pPr>
              <w:pStyle w:val="Subttulo"/>
            </w:pPr>
          </w:p>
          <w:p w14:paraId="44AC3427" w14:textId="77777777" w:rsidR="00A76BD4" w:rsidRPr="00A76BD4" w:rsidRDefault="00A76BD4" w:rsidP="00A76BD4"/>
          <w:p w14:paraId="04E59A83" w14:textId="08E5D108" w:rsidR="002D726D" w:rsidRDefault="002D726D" w:rsidP="00A76BD4">
            <w:pPr>
              <w:pStyle w:val="Subttulo"/>
              <w:tabs>
                <w:tab w:val="left" w:pos="2213"/>
              </w:tabs>
            </w:pPr>
            <w:r w:rsidRPr="003159EE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D7E4EA" wp14:editId="1A71989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288290</wp:posOffset>
                      </wp:positionV>
                      <wp:extent cx="1676400" cy="0"/>
                      <wp:effectExtent l="0" t="0" r="0" b="0"/>
                      <wp:wrapNone/>
                      <wp:docPr id="1766679861" name="Conector recto 1766679861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EC93E" id="Conector recto 1766679861" o:spid="_x0000_s1026" alt="Decorativo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22.7pt" to="13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" strokecolor="#043d68 [3215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id w:val="-1704474398"/>
                <w:placeholder>
                  <w:docPart w:val="5117E918F63946F2A3810018A2906325"/>
                </w:placeholder>
                <w:showingPlcHdr/>
                <w15:appearance w15:val="hidden"/>
              </w:sdtPr>
              <w:sdtContent>
                <w:r w:rsidRPr="00EC5074">
                  <w:rPr>
                    <w:sz w:val="26"/>
                    <w:szCs w:val="26"/>
                    <w:lang w:bidi="es-ES"/>
                  </w:rPr>
                  <w:t>Contacto</w:t>
                </w:r>
              </w:sdtContent>
            </w:sdt>
          </w:p>
          <w:p w14:paraId="77654BA2" w14:textId="2B6CD2F5" w:rsidR="002D726D" w:rsidRDefault="002D726D" w:rsidP="00A76BD4">
            <w:r w:rsidRPr="00D72AB5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D6C1D59" wp14:editId="47AEC2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182245</wp:posOffset>
                  </wp:positionV>
                  <wp:extent cx="152400" cy="152400"/>
                  <wp:effectExtent l="0" t="0" r="0" b="0"/>
                  <wp:wrapThrough wrapText="bothSides">
                    <wp:wrapPolygon edited="0">
                      <wp:start x="21600" y="21600"/>
                      <wp:lineTo x="21600" y="2700"/>
                      <wp:lineTo x="2700" y="2700"/>
                      <wp:lineTo x="2700" y="21600"/>
                      <wp:lineTo x="21600" y="21600"/>
                    </wp:wrapPolygon>
                  </wp:wrapThrough>
                  <wp:docPr id="3237444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74440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1380F6" w14:textId="77777777" w:rsidR="002D726D" w:rsidRPr="003159EE" w:rsidRDefault="002D726D" w:rsidP="00A76BD4">
            <w:pPr>
              <w:spacing w:line="360" w:lineRule="auto"/>
            </w:pPr>
            <w:r>
              <w:t>emilio.ifunes@hotmail.es</w:t>
            </w:r>
          </w:p>
          <w:p w14:paraId="7B4721A0" w14:textId="77777777" w:rsidR="002D726D" w:rsidRDefault="002D726D" w:rsidP="00A76BD4">
            <w:pPr>
              <w:pStyle w:val="Ttulo3"/>
              <w:spacing w:line="276" w:lineRule="auto"/>
              <w:rPr>
                <w:lang w:val="es-ES"/>
              </w:rPr>
            </w:pPr>
            <w:r w:rsidRPr="00D72AB5">
              <w:rPr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16614EE2" wp14:editId="2E1BE31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Tight wrapText="bothSides">
                    <wp:wrapPolygon edited="0">
                      <wp:start x="0" y="0"/>
                      <wp:lineTo x="0" y="18900"/>
                      <wp:lineTo x="18900" y="18900"/>
                      <wp:lineTo x="18900" y="0"/>
                      <wp:lineTo x="0" y="0"/>
                    </wp:wrapPolygon>
                  </wp:wrapTight>
                  <wp:docPr id="1804434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4342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>+54 (0221) 5474939</w:t>
            </w:r>
          </w:p>
          <w:p w14:paraId="72E1E32B" w14:textId="77777777" w:rsidR="002D726D" w:rsidRDefault="002D726D" w:rsidP="00A76BD4">
            <w:pPr>
              <w:spacing w:line="408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EE37232" wp14:editId="76A0D2A2">
                  <wp:simplePos x="0" y="0"/>
                  <wp:positionH relativeFrom="column">
                    <wp:posOffset>-14394</wp:posOffset>
                  </wp:positionH>
                  <wp:positionV relativeFrom="paragraph">
                    <wp:posOffset>265219</wp:posOffset>
                  </wp:positionV>
                  <wp:extent cx="186267" cy="186267"/>
                  <wp:effectExtent l="0" t="0" r="4445" b="4445"/>
                  <wp:wrapNone/>
                  <wp:docPr id="1957904240" name="Imagen 7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04240" name="Imagen 7" descr="For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67" cy="18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37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2BD9567" wp14:editId="0E195056">
                  <wp:simplePos x="0" y="0"/>
                  <wp:positionH relativeFrom="column">
                    <wp:posOffset>-17569</wp:posOffset>
                  </wp:positionH>
                  <wp:positionV relativeFrom="paragraph">
                    <wp:posOffset>3175</wp:posOffset>
                  </wp:positionV>
                  <wp:extent cx="190500" cy="190500"/>
                  <wp:effectExtent l="0" t="0" r="0" b="0"/>
                  <wp:wrapNone/>
                  <wp:docPr id="4876364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36477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</w:t>
            </w:r>
            <w:hyperlink r:id="rId15" w:history="1">
              <w:r>
                <w:rPr>
                  <w:rStyle w:val="Hipervnculo"/>
                </w:rPr>
                <w:t>Perfil de LinkedIn</w:t>
              </w:r>
            </w:hyperlink>
          </w:p>
          <w:p w14:paraId="5ED4E620" w14:textId="6F357035" w:rsidR="002D726D" w:rsidRDefault="002D726D" w:rsidP="00A76BD4">
            <w:pPr>
              <w:spacing w:line="360" w:lineRule="auto"/>
            </w:pPr>
            <w:r>
              <w:t xml:space="preserve">        </w:t>
            </w:r>
            <w:hyperlink r:id="rId16" w:history="1">
              <w:proofErr w:type="gramStart"/>
              <w:r w:rsidRPr="004C09FA">
                <w:rPr>
                  <w:rStyle w:val="Hipervnculo"/>
                </w:rPr>
                <w:t>Port</w:t>
              </w:r>
              <w:r w:rsidRPr="004C09FA">
                <w:rPr>
                  <w:rStyle w:val="Hipervnculo"/>
                </w:rPr>
                <w:t>f</w:t>
              </w:r>
              <w:r w:rsidRPr="004C09FA">
                <w:rPr>
                  <w:rStyle w:val="Hipervnculo"/>
                </w:rPr>
                <w:t>olio</w:t>
              </w:r>
              <w:proofErr w:type="gramEnd"/>
              <w:r w:rsidRPr="004C09FA">
                <w:rPr>
                  <w:rStyle w:val="Hipervnculo"/>
                </w:rPr>
                <w:t xml:space="preserve">                              </w:t>
              </w:r>
            </w:hyperlink>
            <w:r>
              <w:t xml:space="preserve"> </w:t>
            </w:r>
          </w:p>
          <w:p w14:paraId="3F54461E" w14:textId="288D3D0E" w:rsidR="002D726D" w:rsidRPr="002D726D" w:rsidRDefault="002D726D" w:rsidP="00A76BD4">
            <w:pPr>
              <w:pStyle w:val="Ttulo3"/>
              <w:spacing w:after="0"/>
              <w:rPr>
                <w:b/>
                <w:caps/>
                <w:lang w:val="es-AR"/>
              </w:rPr>
            </w:pPr>
            <w:r w:rsidRPr="008316EF">
              <w:drawing>
                <wp:anchor distT="0" distB="0" distL="114300" distR="114300" simplePos="0" relativeHeight="251664384" behindDoc="0" locked="0" layoutInCell="1" allowOverlap="1" wp14:anchorId="7C2BA464" wp14:editId="314E968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167640" cy="167640"/>
                  <wp:effectExtent l="0" t="0" r="3810" b="3810"/>
                  <wp:wrapNone/>
                  <wp:docPr id="6361915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191534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726D">
              <w:rPr>
                <w:lang w:val="es-AR"/>
              </w:rPr>
              <w:t xml:space="preserve">        Buenos Aires, Arg.</w:t>
            </w:r>
          </w:p>
        </w:tc>
      </w:tr>
      <w:tr w:rsidR="002D726D" w:rsidRPr="003159EE" w14:paraId="79ADF363" w14:textId="77777777" w:rsidTr="00A76BD4">
        <w:trPr>
          <w:trHeight w:val="9714"/>
        </w:trPr>
        <w:tc>
          <w:tcPr>
            <w:tcW w:w="7797" w:type="dxa"/>
          </w:tcPr>
          <w:p w14:paraId="60F6785D" w14:textId="77777777" w:rsidR="0067028B" w:rsidRDefault="0067028B" w:rsidP="00A76BD4">
            <w:pPr>
              <w:pStyle w:val="Subttulo"/>
              <w:spacing w:after="0"/>
            </w:pPr>
          </w:p>
          <w:p w14:paraId="74D4DB9F" w14:textId="1867CB7F" w:rsidR="002D726D" w:rsidRPr="00DC4FBC" w:rsidRDefault="00000000" w:rsidP="00A76BD4">
            <w:pPr>
              <w:pStyle w:val="Subttulo"/>
              <w:spacing w:after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696962928"/>
                <w:placeholder>
                  <w:docPart w:val="7BE7A07607A346DB9DFDD251606EA36B"/>
                </w:placeholder>
                <w:temporary/>
                <w:showingPlcHdr/>
                <w15:appearance w15:val="hidden"/>
              </w:sdtPr>
              <w:sdtContent>
                <w:r w:rsidR="002D726D" w:rsidRPr="00DC4FBC">
                  <w:rPr>
                    <w:sz w:val="26"/>
                    <w:szCs w:val="26"/>
                    <w:lang w:bidi="es-ES"/>
                  </w:rPr>
                  <w:t>Experiencia</w:t>
                </w:r>
              </w:sdtContent>
            </w:sdt>
            <w:r w:rsidR="00505E1C" w:rsidRPr="00DC4FBC">
              <w:rPr>
                <w:sz w:val="26"/>
                <w:szCs w:val="26"/>
              </w:rPr>
              <w:t xml:space="preserve"> Técnica</w:t>
            </w:r>
          </w:p>
          <w:p w14:paraId="24FA6B5C" w14:textId="77777777" w:rsidR="002D726D" w:rsidRPr="003159EE" w:rsidRDefault="002D726D" w:rsidP="00A76BD4"/>
          <w:p w14:paraId="35F560FE" w14:textId="2226FDAD" w:rsidR="002D726D" w:rsidRDefault="002D726D" w:rsidP="00A76BD4">
            <w:pPr>
              <w:pStyle w:val="Ttulo2"/>
              <w:spacing w:after="0" w:line="240" w:lineRule="auto"/>
              <w:ind w:right="-4894"/>
              <w:rPr>
                <w:b/>
                <w:bCs/>
                <w:u w:val="single"/>
              </w:rPr>
            </w:pPr>
            <w:r w:rsidRPr="00752E9A">
              <w:rPr>
                <w:b/>
                <w:bCs/>
                <w:u w:val="single"/>
              </w:rPr>
              <w:t>APLICACIÓN DE GESTIÓN COMERCIAL</w:t>
            </w:r>
          </w:p>
          <w:p w14:paraId="2196CF6F" w14:textId="367C3DE5" w:rsidR="002D726D" w:rsidRPr="00FE1C29" w:rsidRDefault="00E739EC" w:rsidP="00A76BD4">
            <w:pPr>
              <w:pStyle w:val="Ttulo2"/>
              <w:ind w:left="-5" w:right="-4894"/>
              <w:rPr>
                <w:b/>
                <w:bCs/>
                <w:u w:val="single"/>
                <w:lang w:val="es-AR"/>
              </w:rPr>
            </w:pPr>
            <w:r>
              <w:t xml:space="preserve">Proyecto </w:t>
            </w:r>
            <w:r w:rsidR="00FE1C29">
              <w:t>f</w:t>
            </w:r>
            <w:r>
              <w:t>reelance en desarrollo</w:t>
            </w:r>
            <w:r w:rsidR="00FE1C29">
              <w:t xml:space="preserve"> (2025</w:t>
            </w:r>
            <w:r w:rsidR="00A76BD4">
              <w:t xml:space="preserve"> </w:t>
            </w:r>
            <w:r w:rsidR="00FE1C29">
              <w:t>–</w:t>
            </w:r>
            <w:r w:rsidR="002D726D">
              <w:t>Actualidad</w:t>
            </w:r>
            <w:r w:rsidR="00FE1C29" w:rsidRPr="00FE1C29">
              <w:rPr>
                <w:lang w:val="es-AR"/>
              </w:rPr>
              <w:t>)</w:t>
            </w:r>
          </w:p>
          <w:p w14:paraId="31A0A307" w14:textId="21B58CEB" w:rsidR="002D726D" w:rsidRDefault="002D726D" w:rsidP="00A76BD4">
            <w:pPr>
              <w:spacing w:line="360" w:lineRule="auto"/>
              <w:ind w:left="-5" w:right="-118" w:hanging="10"/>
            </w:pPr>
            <w:r>
              <w:rPr>
                <w:rFonts w:ascii="Century Gothic" w:eastAsia="Century Gothic" w:hAnsi="Century Gothic" w:cs="Century Gothic"/>
                <w:b/>
              </w:rPr>
              <w:t>Tecnologías Utilizadas</w:t>
            </w:r>
            <w:r>
              <w:t>: Spring Boot, Java, PostgreSQL, Docker, Thymeleaf</w:t>
            </w:r>
          </w:p>
          <w:p w14:paraId="7A9B04E1" w14:textId="5F71D768" w:rsidR="002D726D" w:rsidRDefault="002D2C35" w:rsidP="00A76BD4">
            <w:pPr>
              <w:pStyle w:val="Prrafodelista"/>
              <w:numPr>
                <w:ilvl w:val="0"/>
                <w:numId w:val="24"/>
              </w:numPr>
              <w:spacing w:line="240" w:lineRule="auto"/>
              <w:ind w:right="-118"/>
            </w:pPr>
            <w:r w:rsidRPr="002D2C35">
              <w:t>Desarrollé una solución de gestión comercial con módulos de facturación, compras y autenticación JWT</w:t>
            </w:r>
            <w:r>
              <w:t>.</w:t>
            </w:r>
          </w:p>
          <w:p w14:paraId="13D5F301" w14:textId="750C683E" w:rsidR="002D2C35" w:rsidRDefault="002D2C35" w:rsidP="00A76BD4">
            <w:pPr>
              <w:pStyle w:val="Prrafodelista"/>
              <w:numPr>
                <w:ilvl w:val="0"/>
                <w:numId w:val="24"/>
              </w:numPr>
              <w:spacing w:line="240" w:lineRule="auto"/>
              <w:ind w:right="-118"/>
            </w:pPr>
            <w:r w:rsidRPr="002D2C35">
              <w:t>Panel de usuarios, validación de cuentas por correo e integración escalable orientada a SaaS.</w:t>
            </w:r>
          </w:p>
          <w:p w14:paraId="48D902FB" w14:textId="6C196EF4" w:rsidR="002D2C35" w:rsidRDefault="002D2C35" w:rsidP="00A76BD4">
            <w:pPr>
              <w:pStyle w:val="Prrafodelista"/>
              <w:numPr>
                <w:ilvl w:val="0"/>
                <w:numId w:val="24"/>
              </w:numPr>
              <w:spacing w:line="240" w:lineRule="auto"/>
              <w:ind w:right="-118"/>
            </w:pPr>
            <w:r w:rsidRPr="002D2C35">
              <w:t>Arquitectura MVC y diseño limpio, manteniendo buenas prácticas de seguridad y separación de responsabilidades.</w:t>
            </w:r>
          </w:p>
          <w:p w14:paraId="187CB6A6" w14:textId="77777777" w:rsidR="002D726D" w:rsidRPr="003159EE" w:rsidRDefault="002D726D" w:rsidP="00A76BD4">
            <w:pPr>
              <w:pStyle w:val="Ttulo1"/>
            </w:pPr>
          </w:p>
          <w:p w14:paraId="0377CC16" w14:textId="4C1954C6" w:rsidR="002D726D" w:rsidRDefault="00E739EC" w:rsidP="00A76BD4">
            <w:pPr>
              <w:pStyle w:val="Ttulo2"/>
              <w:spacing w:after="0" w:line="240" w:lineRule="auto"/>
              <w:ind w:right="-4894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PLATAFORMA MODULAR </w:t>
            </w:r>
            <w:r w:rsidR="002D726D" w:rsidRPr="008F3077">
              <w:rPr>
                <w:b/>
                <w:bCs/>
                <w:u w:val="single"/>
              </w:rPr>
              <w:t>CON MICROSERVICIOS</w:t>
            </w:r>
            <w:r w:rsidR="002D726D">
              <w:rPr>
                <w:b/>
                <w:bCs/>
                <w:u w:val="single"/>
              </w:rPr>
              <w:t xml:space="preserve"> </w:t>
            </w:r>
          </w:p>
          <w:p w14:paraId="25DD09F0" w14:textId="075FF0CE" w:rsidR="002D726D" w:rsidRPr="00034ABD" w:rsidRDefault="00E739EC" w:rsidP="00A76BD4">
            <w:pPr>
              <w:pStyle w:val="Ttulo2"/>
              <w:ind w:left="-5" w:right="-4894"/>
              <w:rPr>
                <w:b/>
                <w:bCs/>
                <w:u w:val="single"/>
              </w:rPr>
            </w:pPr>
            <w:r>
              <w:t>Proyecto personal profesional</w:t>
            </w:r>
            <w:r w:rsidR="00FE1C29">
              <w:t xml:space="preserve"> – (202</w:t>
            </w:r>
            <w:r w:rsidR="00DC4FBC">
              <w:t>4</w:t>
            </w:r>
            <w:r w:rsidR="00FE1C29">
              <w:t>)</w:t>
            </w:r>
          </w:p>
          <w:p w14:paraId="2BD2FA88" w14:textId="6DEB9BF1" w:rsidR="002D726D" w:rsidRPr="00E739EC" w:rsidRDefault="002D726D" w:rsidP="00A76BD4">
            <w:pPr>
              <w:spacing w:line="360" w:lineRule="auto"/>
              <w:ind w:left="-5" w:right="-118"/>
              <w:rPr>
                <w:lang w:val="es-AR"/>
              </w:rPr>
            </w:pPr>
            <w:r w:rsidRPr="00E739EC">
              <w:rPr>
                <w:rFonts w:ascii="Century Gothic" w:eastAsia="Century Gothic" w:hAnsi="Century Gothic" w:cs="Century Gothic"/>
                <w:b/>
                <w:lang w:val="es-AR"/>
              </w:rPr>
              <w:t>Tecnologías</w:t>
            </w:r>
            <w:r w:rsidRPr="00E739EC">
              <w:rPr>
                <w:lang w:val="es-AR"/>
              </w:rPr>
              <w:t>: Spring Boot, Java, MySQL, Docker, React</w:t>
            </w:r>
          </w:p>
          <w:p w14:paraId="57E1EBAD" w14:textId="288E9E28" w:rsidR="002D726D" w:rsidRPr="002D2C35" w:rsidRDefault="002D2C35" w:rsidP="00A76BD4">
            <w:pPr>
              <w:pStyle w:val="Prrafodelista"/>
              <w:numPr>
                <w:ilvl w:val="0"/>
                <w:numId w:val="25"/>
              </w:numPr>
              <w:spacing w:line="240" w:lineRule="auto"/>
              <w:ind w:right="-118"/>
              <w:rPr>
                <w:lang w:val="es-AR"/>
              </w:rPr>
            </w:pPr>
            <w:r w:rsidRPr="002D2C35">
              <w:t>Implementé microservicios con autenticación JWT, control de roles y despliegue con Docker.</w:t>
            </w:r>
          </w:p>
          <w:p w14:paraId="4B8F6549" w14:textId="4E5C3B6E" w:rsidR="002D2C35" w:rsidRPr="002D2C35" w:rsidRDefault="002D2C35" w:rsidP="00A76BD4">
            <w:pPr>
              <w:pStyle w:val="Prrafodelista"/>
              <w:numPr>
                <w:ilvl w:val="0"/>
                <w:numId w:val="25"/>
              </w:numPr>
              <w:spacing w:line="240" w:lineRule="auto"/>
              <w:ind w:right="-118"/>
              <w:rPr>
                <w:lang w:val="es-AR"/>
              </w:rPr>
            </w:pPr>
            <w:r w:rsidRPr="002D2C35">
              <w:t>Arquitectura desacoplada y mantenimiento con control de versiones en Git.</w:t>
            </w:r>
          </w:p>
          <w:p w14:paraId="5BE02752" w14:textId="31C4D0B4" w:rsidR="002D726D" w:rsidRDefault="002D726D" w:rsidP="00A76BD4">
            <w:pPr>
              <w:spacing w:after="5" w:line="240" w:lineRule="auto"/>
            </w:pPr>
          </w:p>
          <w:p w14:paraId="4A85DFF3" w14:textId="6352F9A9" w:rsidR="00DC4FBC" w:rsidRDefault="00DC4FBC" w:rsidP="00A76BD4">
            <w:pPr>
              <w:pStyle w:val="Ttulo2"/>
              <w:spacing w:after="0" w:line="240" w:lineRule="auto"/>
              <w:ind w:right="-4894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API DE GESTIÓN DE PRODUCTOS</w:t>
            </w:r>
          </w:p>
          <w:p w14:paraId="0CED58E1" w14:textId="0BEAA800" w:rsidR="00DC4FBC" w:rsidRPr="00A76BD4" w:rsidRDefault="00DC4FBC" w:rsidP="00A76BD4">
            <w:pPr>
              <w:pStyle w:val="Ttulo2"/>
              <w:ind w:left="-5" w:right="-4894"/>
              <w:rPr>
                <w:lang w:val="en-US"/>
              </w:rPr>
            </w:pPr>
            <w:r>
              <w:t xml:space="preserve">UTN </w:t>
            </w:r>
            <w:r>
              <w:t>–</w:t>
            </w:r>
            <w:r>
              <w:t xml:space="preserve"> Desarrollo </w:t>
            </w:r>
            <w:r w:rsidR="00A76BD4">
              <w:t>Individual –</w:t>
            </w:r>
            <w:r w:rsidRPr="00A76BD4">
              <w:rPr>
                <w:lang w:val="en-US"/>
              </w:rPr>
              <w:t xml:space="preserve"> (202</w:t>
            </w:r>
            <w:r w:rsidRPr="00A76BD4">
              <w:rPr>
                <w:lang w:val="en-US"/>
              </w:rPr>
              <w:t>2-2023</w:t>
            </w:r>
            <w:r w:rsidRPr="00A76BD4">
              <w:rPr>
                <w:lang w:val="en-US"/>
              </w:rPr>
              <w:t>)</w:t>
            </w:r>
          </w:p>
          <w:p w14:paraId="6DAD6DBD" w14:textId="26E10625" w:rsidR="00DC4FBC" w:rsidRPr="00DC4FBC" w:rsidRDefault="00DC4FBC" w:rsidP="00A76BD4">
            <w:pPr>
              <w:spacing w:line="360" w:lineRule="auto"/>
              <w:ind w:left="-5" w:right="-118"/>
              <w:rPr>
                <w:lang w:val="en-US"/>
              </w:rPr>
            </w:pPr>
            <w:r w:rsidRPr="00DC4FBC">
              <w:rPr>
                <w:rFonts w:ascii="Century Gothic" w:eastAsia="Century Gothic" w:hAnsi="Century Gothic" w:cs="Century Gothic"/>
                <w:b/>
                <w:lang w:val="en-US"/>
              </w:rPr>
              <w:t>Tecnologías</w:t>
            </w:r>
            <w:r w:rsidRPr="00DC4FBC">
              <w:rPr>
                <w:lang w:val="en-US"/>
              </w:rPr>
              <w:t xml:space="preserve">: </w:t>
            </w:r>
            <w:r w:rsidRPr="00DC4FBC">
              <w:rPr>
                <w:lang w:val="en-US"/>
              </w:rPr>
              <w:t xml:space="preserve">Java, </w:t>
            </w:r>
            <w:r w:rsidRPr="00DC4FBC">
              <w:rPr>
                <w:lang w:val="en-US"/>
              </w:rPr>
              <w:t xml:space="preserve">Spring Boot, MySQL, </w:t>
            </w:r>
            <w:r w:rsidRPr="00DC4FBC">
              <w:rPr>
                <w:lang w:val="en-US"/>
              </w:rPr>
              <w:t xml:space="preserve">Spring </w:t>
            </w:r>
            <w:r>
              <w:rPr>
                <w:lang w:val="en-US"/>
              </w:rPr>
              <w:t>Security</w:t>
            </w:r>
            <w:r w:rsidRPr="00DC4FBC">
              <w:rPr>
                <w:lang w:val="en-US"/>
              </w:rPr>
              <w:t xml:space="preserve">, </w:t>
            </w:r>
            <w:r>
              <w:rPr>
                <w:lang w:val="en-US"/>
              </w:rPr>
              <w:t>Thymeleaf</w:t>
            </w:r>
          </w:p>
          <w:p w14:paraId="02A09E10" w14:textId="77777777" w:rsidR="00DC4FBC" w:rsidRDefault="00DC4FBC" w:rsidP="00A76BD4">
            <w:pPr>
              <w:pStyle w:val="Prrafodelista"/>
              <w:numPr>
                <w:ilvl w:val="0"/>
                <w:numId w:val="29"/>
              </w:numPr>
            </w:pPr>
            <w:r w:rsidRPr="00DC4FBC">
              <w:t>Desarrollé una API REST con arquitectura MVC para gestionar productos, categorías y usuarios.</w:t>
            </w:r>
          </w:p>
          <w:p w14:paraId="17155E1C" w14:textId="78A0B41C" w:rsidR="00DC4FBC" w:rsidRDefault="00DC4FBC" w:rsidP="00A76BD4">
            <w:pPr>
              <w:pStyle w:val="Prrafodelista"/>
              <w:numPr>
                <w:ilvl w:val="0"/>
                <w:numId w:val="29"/>
              </w:numPr>
            </w:pPr>
            <w:r w:rsidRPr="00DC4FBC">
              <w:t>Implementé autenticación, roles personalizados, validaciones, manejo de errores global y documentación con Swagger.</w:t>
            </w:r>
          </w:p>
          <w:p w14:paraId="2CE9EDBD" w14:textId="33A54AAE" w:rsidR="00DC4FBC" w:rsidRDefault="00DC4FBC" w:rsidP="00A76BD4">
            <w:pPr>
              <w:pStyle w:val="Prrafodelista"/>
              <w:numPr>
                <w:ilvl w:val="0"/>
                <w:numId w:val="29"/>
              </w:numPr>
            </w:pPr>
            <w:r w:rsidRPr="00DC4FBC">
              <w:t>Incluye panel administrativo con Thymeleaf; escalado con enfoque profesional.</w:t>
            </w:r>
          </w:p>
          <w:p w14:paraId="211D8B79" w14:textId="77777777" w:rsidR="00DC4FBC" w:rsidRPr="00DC4FBC" w:rsidRDefault="00DC4FBC" w:rsidP="00A76BD4">
            <w:pPr>
              <w:pStyle w:val="Prrafodelista"/>
              <w:spacing w:line="240" w:lineRule="auto"/>
            </w:pPr>
          </w:p>
          <w:p w14:paraId="41515AFE" w14:textId="0C6877CC" w:rsidR="002D726D" w:rsidRPr="00DC4FBC" w:rsidRDefault="002D726D" w:rsidP="00A76BD4">
            <w:pPr>
              <w:pStyle w:val="Ttulo2"/>
              <w:spacing w:after="0" w:line="240" w:lineRule="auto"/>
              <w:ind w:right="-4894"/>
              <w:rPr>
                <w:b/>
                <w:bCs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u w:val="single" w:color="043D68"/>
              </w:rPr>
              <w:t>SISTEMA DE GESTIÓN HOSPITALARIA</w:t>
            </w:r>
          </w:p>
          <w:p w14:paraId="691C92D2" w14:textId="53AB0A77" w:rsidR="002D726D" w:rsidRPr="00034ABD" w:rsidRDefault="00FE1C29" w:rsidP="00A76BD4">
            <w:pPr>
              <w:pStyle w:val="Ttulo2"/>
              <w:ind w:left="-5" w:right="-4894"/>
              <w:rPr>
                <w:b/>
                <w:bCs/>
                <w:u w:val="single"/>
              </w:rPr>
            </w:pPr>
            <w:r>
              <w:t>Proyecto personal – (2022)</w:t>
            </w:r>
          </w:p>
          <w:p w14:paraId="569A86DA" w14:textId="02CA530F" w:rsidR="002D2C35" w:rsidRDefault="002D726D" w:rsidP="00A76BD4">
            <w:pPr>
              <w:spacing w:line="432" w:lineRule="auto"/>
            </w:pPr>
            <w:r>
              <w:rPr>
                <w:rFonts w:ascii="Century Gothic" w:eastAsia="Century Gothic" w:hAnsi="Century Gothic" w:cs="Century Gothic"/>
                <w:b/>
              </w:rPr>
              <w:t>Tecnologías</w:t>
            </w:r>
            <w:r>
              <w:t>: Java, MySQL</w:t>
            </w:r>
          </w:p>
          <w:p w14:paraId="5C48D3AE" w14:textId="60053F9E" w:rsidR="002D2C35" w:rsidRDefault="002D2C35" w:rsidP="00A76BD4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 w:rsidRPr="002D2C35">
              <w:t>Diseño de base de datos relacional e implementación de lógica CRUD para pacientes, médicos y reservas.</w:t>
            </w:r>
          </w:p>
          <w:p w14:paraId="255E2C52" w14:textId="6FFDF7FF" w:rsidR="00E739EC" w:rsidRPr="00E739EC" w:rsidRDefault="002D2C35" w:rsidP="00A76BD4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 w:rsidRPr="002D2C35">
              <w:t>Mejora en la organización y eficiencia de los datos clínicos.</w:t>
            </w:r>
          </w:p>
        </w:tc>
        <w:tc>
          <w:tcPr>
            <w:tcW w:w="141" w:type="dxa"/>
            <w:vMerge/>
          </w:tcPr>
          <w:p w14:paraId="28D71BBC" w14:textId="77777777" w:rsidR="002D726D" w:rsidRPr="003159EE" w:rsidRDefault="002D726D" w:rsidP="00A76BD4">
            <w:pPr>
              <w:rPr>
                <w:color w:val="043D68"/>
              </w:rPr>
            </w:pPr>
          </w:p>
        </w:tc>
        <w:tc>
          <w:tcPr>
            <w:tcW w:w="3820" w:type="dxa"/>
          </w:tcPr>
          <w:p w14:paraId="47E2F828" w14:textId="6740BF5C" w:rsidR="002D726D" w:rsidRPr="003159EE" w:rsidRDefault="002D726D" w:rsidP="00A76BD4">
            <w:pPr>
              <w:pStyle w:val="Subttulo"/>
              <w:spacing w:after="360"/>
            </w:pPr>
            <w:r w:rsidRPr="00034ABD">
              <w:rPr>
                <w:sz w:val="26"/>
                <w:szCs w:val="26"/>
              </w:rPr>
              <w:t>Habilidades Técnicas</w:t>
            </w:r>
            <w:r w:rsidRPr="003159EE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67AD7C2" wp14:editId="110D39D4">
                      <wp:extent cx="1609090" cy="0"/>
                      <wp:effectExtent l="0" t="0" r="0" b="0"/>
                      <wp:docPr id="2126141965" name="Conector recto 2126141965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5D54A9" id="Conector recto 2126141965" o:spid="_x0000_s1026" alt="Decorativ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sdt>
            <w:sdtPr>
              <w:id w:val="1203286039"/>
              <w:placeholder>
                <w:docPart w:val="DD754A51F93A44FFADF59C2934CAE3B3"/>
              </w:placeholder>
              <w15:appearance w15:val="hidden"/>
            </w:sdtPr>
            <w:sdtContent>
              <w:p w14:paraId="6956FA09" w14:textId="77777777" w:rsidR="002D726D" w:rsidRDefault="002D726D" w:rsidP="00A76BD4">
                <w:pPr>
                  <w:pStyle w:val="Prrafodelista"/>
                  <w:numPr>
                    <w:ilvl w:val="0"/>
                    <w:numId w:val="22"/>
                  </w:numPr>
                  <w:spacing w:line="360" w:lineRule="auto"/>
                </w:pPr>
                <w:r w:rsidRPr="00912076">
                  <w:rPr>
                    <w:u w:val="single"/>
                  </w:rPr>
                  <w:t>Lenguajes</w:t>
                </w:r>
                <w:r w:rsidRPr="00444B6B">
                  <w:t>: C, Java, JavaScript</w:t>
                </w:r>
              </w:p>
              <w:p w14:paraId="48C30D80" w14:textId="77777777" w:rsidR="002D726D" w:rsidRDefault="002D726D" w:rsidP="00A76BD4">
                <w:pPr>
                  <w:pStyle w:val="Prrafodelista"/>
                  <w:numPr>
                    <w:ilvl w:val="0"/>
                    <w:numId w:val="22"/>
                  </w:numPr>
                </w:pPr>
                <w:r w:rsidRPr="00912076">
                  <w:rPr>
                    <w:u w:val="single"/>
                  </w:rPr>
                  <w:t>Bases de Datos</w:t>
                </w:r>
                <w:r w:rsidRPr="002F1AC8">
                  <w:t>: MySQL</w:t>
                </w:r>
                <w:r>
                  <w:t>, PostgreSQL, MongoDB</w:t>
                </w:r>
              </w:p>
              <w:p w14:paraId="7DE9C65B" w14:textId="13678CD2" w:rsidR="002D726D" w:rsidRPr="002D2C35" w:rsidRDefault="002D726D" w:rsidP="00A76BD4">
                <w:pPr>
                  <w:pStyle w:val="Prrafodelista"/>
                  <w:numPr>
                    <w:ilvl w:val="0"/>
                    <w:numId w:val="22"/>
                  </w:numPr>
                  <w:spacing w:line="360" w:lineRule="auto"/>
                  <w:rPr>
                    <w:lang w:val="en-US"/>
                  </w:rPr>
                </w:pPr>
                <w:r w:rsidRPr="002D2C35">
                  <w:rPr>
                    <w:u w:val="single"/>
                    <w:lang w:val="en-US"/>
                  </w:rPr>
                  <w:t>Frameworks</w:t>
                </w:r>
                <w:r w:rsidRPr="002D2C35">
                  <w:rPr>
                    <w:lang w:val="en-US"/>
                  </w:rPr>
                  <w:t>: Spring</w:t>
                </w:r>
                <w:r w:rsidR="002D2C35" w:rsidRPr="002D2C35">
                  <w:rPr>
                    <w:lang w:val="en-US"/>
                  </w:rPr>
                  <w:t xml:space="preserve"> Boot,</w:t>
                </w:r>
                <w:r w:rsidRPr="002D2C35">
                  <w:rPr>
                    <w:lang w:val="en-US"/>
                  </w:rPr>
                  <w:t xml:space="preserve"> React</w:t>
                </w:r>
              </w:p>
              <w:p w14:paraId="0C6B8F9E" w14:textId="38D3A967" w:rsidR="002D726D" w:rsidRDefault="002D726D" w:rsidP="00A76BD4">
                <w:pPr>
                  <w:pStyle w:val="Prrafodelista"/>
                  <w:numPr>
                    <w:ilvl w:val="0"/>
                    <w:numId w:val="22"/>
                  </w:numPr>
                  <w:spacing w:line="276" w:lineRule="auto"/>
                </w:pPr>
                <w:r w:rsidRPr="00912076">
                  <w:rPr>
                    <w:u w:val="single"/>
                  </w:rPr>
                  <w:t>Herramientas</w:t>
                </w:r>
                <w:r w:rsidRPr="002F1AC8">
                  <w:t xml:space="preserve">: Git, </w:t>
                </w:r>
                <w:r w:rsidR="00A76BD4" w:rsidRPr="002F1AC8">
                  <w:t>GitHub</w:t>
                </w:r>
                <w:r w:rsidR="00A76BD4">
                  <w:t>, Maven</w:t>
                </w:r>
              </w:p>
              <w:p w14:paraId="15714BEF" w14:textId="77777777" w:rsidR="002D726D" w:rsidRDefault="002D726D" w:rsidP="00A76BD4">
                <w:pPr>
                  <w:pStyle w:val="Prrafodelista"/>
                  <w:numPr>
                    <w:ilvl w:val="0"/>
                    <w:numId w:val="22"/>
                  </w:numPr>
                  <w:rPr>
                    <w:lang w:val="en-US"/>
                  </w:rPr>
                </w:pPr>
                <w:r w:rsidRPr="007B1FBC">
                  <w:rPr>
                    <w:u w:val="single"/>
                    <w:lang w:val="en-US"/>
                  </w:rPr>
                  <w:t>DevOps en progreso:</w:t>
                </w:r>
                <w:r w:rsidRPr="007B1FBC">
                  <w:rPr>
                    <w:lang w:val="en-US"/>
                  </w:rPr>
                  <w:t xml:space="preserve"> CI</w:t>
                </w:r>
                <w:r>
                  <w:rPr>
                    <w:lang w:val="en-US"/>
                  </w:rPr>
                  <w:t>/CD (GitHub Actions, Jenkins), AWS (EC2, S3, RDS)</w:t>
                </w:r>
              </w:p>
              <w:p w14:paraId="7FC50E67" w14:textId="77777777" w:rsidR="00174D89" w:rsidRPr="007B1FBC" w:rsidRDefault="00000000" w:rsidP="00A76BD4">
                <w:pPr>
                  <w:pStyle w:val="Prrafodelista"/>
                  <w:ind w:left="360"/>
                  <w:rPr>
                    <w:lang w:val="en-US"/>
                  </w:rPr>
                </w:pPr>
              </w:p>
            </w:sdtContent>
          </w:sdt>
          <w:p w14:paraId="2CC5B01B" w14:textId="77777777" w:rsidR="002D726D" w:rsidRPr="00034ABD" w:rsidRDefault="002D726D" w:rsidP="00A76BD4">
            <w:pPr>
              <w:pStyle w:val="Subttulo"/>
              <w:spacing w:after="0"/>
              <w:rPr>
                <w:sz w:val="26"/>
                <w:szCs w:val="26"/>
              </w:rPr>
            </w:pPr>
            <w:r w:rsidRPr="00034ABD">
              <w:rPr>
                <w:sz w:val="26"/>
                <w:szCs w:val="26"/>
              </w:rPr>
              <w:t>HABILIDADES BLANDAS</w:t>
            </w:r>
          </w:p>
          <w:p w14:paraId="09251312" w14:textId="772486FD" w:rsidR="002D726D" w:rsidRDefault="002D726D" w:rsidP="00A76BD4">
            <w:r w:rsidRPr="003159EE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92805D2" wp14:editId="2F74029C">
                      <wp:extent cx="1609090" cy="0"/>
                      <wp:effectExtent l="0" t="0" r="0" b="0"/>
                      <wp:docPr id="1809999710" name="Conector recto 1809999710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062E54" id="Conector recto 1809999710" o:spid="_x0000_s1026" alt="Decorativ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831DE8" w14:textId="77777777" w:rsidR="0067028B" w:rsidRDefault="0067028B" w:rsidP="00A76BD4"/>
          <w:p w14:paraId="685CDDEA" w14:textId="77777777" w:rsidR="00174D89" w:rsidRPr="00174D89" w:rsidRDefault="00174D89" w:rsidP="00A76BD4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lang w:val="es-AR"/>
              </w:rPr>
            </w:pPr>
            <w:r w:rsidRPr="00174D89">
              <w:rPr>
                <w:lang w:val="es-AR"/>
              </w:rPr>
              <w:t>Liderazgo y resolución de problemas</w:t>
            </w:r>
          </w:p>
          <w:p w14:paraId="126F45A7" w14:textId="77777777" w:rsidR="00174D89" w:rsidRPr="00174D89" w:rsidRDefault="00174D89" w:rsidP="00A76BD4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174D89">
              <w:rPr>
                <w:lang w:val="es-AR"/>
              </w:rPr>
              <w:t>Comunicación efectiva y trabajo en equipo</w:t>
            </w:r>
          </w:p>
          <w:p w14:paraId="6E60B06A" w14:textId="77777777" w:rsidR="00174D89" w:rsidRPr="00174D89" w:rsidRDefault="00174D89" w:rsidP="00A76BD4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lang w:val="es-AR"/>
              </w:rPr>
            </w:pPr>
            <w:r w:rsidRPr="00174D89">
              <w:rPr>
                <w:lang w:val="es-AR"/>
              </w:rPr>
              <w:t>Adaptabilidad al cambio</w:t>
            </w:r>
          </w:p>
          <w:p w14:paraId="6D8DEE18" w14:textId="77777777" w:rsidR="00174D89" w:rsidRDefault="00174D89" w:rsidP="00A76BD4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lang w:val="es-AR"/>
              </w:rPr>
            </w:pPr>
            <w:r w:rsidRPr="00174D89">
              <w:rPr>
                <w:lang w:val="es-AR"/>
              </w:rPr>
              <w:t>Metodologías ágiles (Scrum)</w:t>
            </w:r>
          </w:p>
          <w:p w14:paraId="5811189B" w14:textId="77777777" w:rsidR="00174D89" w:rsidRPr="00174D89" w:rsidRDefault="00174D89" w:rsidP="00A76BD4">
            <w:pPr>
              <w:pStyle w:val="Prrafodelista"/>
              <w:spacing w:line="276" w:lineRule="auto"/>
              <w:ind w:left="360"/>
              <w:rPr>
                <w:lang w:val="es-AR"/>
              </w:rPr>
            </w:pPr>
          </w:p>
          <w:p w14:paraId="71D590AB" w14:textId="77777777" w:rsidR="002D726D" w:rsidRPr="00034ABD" w:rsidRDefault="002D726D" w:rsidP="00A76BD4">
            <w:pPr>
              <w:pStyle w:val="Subttulo"/>
              <w:spacing w:after="0"/>
              <w:rPr>
                <w:sz w:val="26"/>
                <w:szCs w:val="26"/>
              </w:rPr>
            </w:pPr>
            <w:r w:rsidRPr="00034ABD">
              <w:rPr>
                <w:sz w:val="26"/>
                <w:szCs w:val="26"/>
              </w:rPr>
              <w:t>EDUCACIÓN</w:t>
            </w:r>
          </w:p>
          <w:p w14:paraId="291BD9B2" w14:textId="77777777" w:rsidR="002D726D" w:rsidRPr="00752E9A" w:rsidRDefault="002D726D" w:rsidP="00A76BD4">
            <w:r w:rsidRPr="003159EE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094F2CA" wp14:editId="3D32FA3D">
                      <wp:extent cx="1609090" cy="0"/>
                      <wp:effectExtent l="0" t="0" r="0" b="0"/>
                      <wp:docPr id="4" name="Conector recto 4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DE764" id="Conector recto 4" o:spid="_x0000_s1026" alt="Decorativ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1079EF" w14:textId="77777777" w:rsidR="002D726D" w:rsidRDefault="002D726D" w:rsidP="00A76BD4">
            <w:pPr>
              <w:pStyle w:val="Ttulo3"/>
              <w:rPr>
                <w:b/>
                <w:bCs/>
                <w:lang w:val="es-ES"/>
              </w:rPr>
            </w:pPr>
            <w:r w:rsidRPr="00F22528">
              <w:rPr>
                <w:b/>
                <w:bCs/>
                <w:lang w:val="es-ES"/>
              </w:rPr>
              <w:t>Técnicatura Universitaria en Programación</w:t>
            </w:r>
          </w:p>
          <w:p w14:paraId="7A2291E0" w14:textId="77777777" w:rsidR="002D726D" w:rsidRDefault="002D726D" w:rsidP="00A76BD4">
            <w:r w:rsidRPr="00CE515C">
              <w:t>Universidad Tecnológica Nacional - UTN</w:t>
            </w:r>
          </w:p>
          <w:p w14:paraId="1B43263A" w14:textId="77777777" w:rsidR="002D726D" w:rsidRDefault="002D726D" w:rsidP="00A76BD4">
            <w:r w:rsidRPr="00CE515C">
              <w:t xml:space="preserve">Agosto 2023 </w:t>
            </w:r>
            <w:r>
              <w:t>–</w:t>
            </w:r>
            <w:r w:rsidRPr="00CE515C">
              <w:t xml:space="preserve"> Actualidad</w:t>
            </w:r>
          </w:p>
          <w:p w14:paraId="7A1E4F9D" w14:textId="77777777" w:rsidR="002D726D" w:rsidRDefault="002D726D" w:rsidP="00A76BD4"/>
          <w:p w14:paraId="77E1445A" w14:textId="77777777" w:rsidR="002D726D" w:rsidRDefault="002D726D" w:rsidP="00A76BD4">
            <w:pPr>
              <w:spacing w:after="60"/>
              <w:rPr>
                <w:b/>
                <w:bCs/>
              </w:rPr>
            </w:pPr>
            <w:r w:rsidRPr="00CE515C">
              <w:rPr>
                <w:b/>
                <w:bCs/>
              </w:rPr>
              <w:t>C</w:t>
            </w:r>
            <w:r>
              <w:rPr>
                <w:b/>
                <w:bCs/>
              </w:rPr>
              <w:t>ertificaciones</w:t>
            </w:r>
            <w:r w:rsidRPr="00CE515C">
              <w:rPr>
                <w:b/>
                <w:bCs/>
              </w:rPr>
              <w:t xml:space="preserve"> Coderhous</w:t>
            </w:r>
            <w:r>
              <w:rPr>
                <w:b/>
                <w:bCs/>
              </w:rPr>
              <w:t>e</w:t>
            </w:r>
          </w:p>
          <w:p w14:paraId="18081687" w14:textId="77777777" w:rsidR="002D726D" w:rsidRDefault="002D726D" w:rsidP="00A76BD4">
            <w:r w:rsidRPr="001C327D">
              <w:t>Desarrollo Web, JavaScript, y Frontend React</w:t>
            </w:r>
          </w:p>
          <w:p w14:paraId="3A30B574" w14:textId="0954E6D4" w:rsidR="002D726D" w:rsidRPr="003159EE" w:rsidRDefault="002D726D" w:rsidP="00A76BD4">
            <w:pPr>
              <w:pStyle w:val="Ttulo3"/>
              <w:rPr>
                <w:lang w:val="es-ES"/>
              </w:rPr>
            </w:pPr>
            <w:r w:rsidRPr="00174D89">
              <w:rPr>
                <w:lang w:val="es-AR"/>
              </w:rPr>
              <w:t>Agosto 2021 - Diciembre 2022</w:t>
            </w:r>
          </w:p>
        </w:tc>
      </w:tr>
    </w:tbl>
    <w:p w14:paraId="460F3F46" w14:textId="77777777" w:rsidR="00871DB8" w:rsidRPr="003159EE" w:rsidRDefault="00871DB8" w:rsidP="006D0785">
      <w:pPr>
        <w:rPr>
          <w:color w:val="043D68"/>
        </w:rPr>
      </w:pPr>
    </w:p>
    <w:sectPr w:rsidR="00871DB8" w:rsidRPr="003159EE" w:rsidSect="00877DF2"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A11FC" w14:textId="77777777" w:rsidR="00634071" w:rsidRDefault="00634071" w:rsidP="00AA35A8">
      <w:pPr>
        <w:spacing w:line="240" w:lineRule="auto"/>
      </w:pPr>
      <w:r>
        <w:separator/>
      </w:r>
    </w:p>
  </w:endnote>
  <w:endnote w:type="continuationSeparator" w:id="0">
    <w:p w14:paraId="2BEF3CBE" w14:textId="77777777" w:rsidR="00634071" w:rsidRDefault="00634071" w:rsidP="00AA35A8">
      <w:pPr>
        <w:spacing w:line="240" w:lineRule="auto"/>
      </w:pPr>
      <w:r>
        <w:continuationSeparator/>
      </w:r>
    </w:p>
  </w:endnote>
  <w:endnote w:type="continuationNotice" w:id="1">
    <w:p w14:paraId="79A20271" w14:textId="77777777" w:rsidR="00634071" w:rsidRDefault="006340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8EC46" w14:textId="77777777" w:rsidR="00634071" w:rsidRDefault="00634071" w:rsidP="00AA35A8">
      <w:pPr>
        <w:spacing w:line="240" w:lineRule="auto"/>
      </w:pPr>
      <w:r>
        <w:separator/>
      </w:r>
    </w:p>
  </w:footnote>
  <w:footnote w:type="continuationSeparator" w:id="0">
    <w:p w14:paraId="0BE12292" w14:textId="77777777" w:rsidR="00634071" w:rsidRDefault="00634071" w:rsidP="00AA35A8">
      <w:pPr>
        <w:spacing w:line="240" w:lineRule="auto"/>
      </w:pPr>
      <w:r>
        <w:continuationSeparator/>
      </w:r>
    </w:p>
  </w:footnote>
  <w:footnote w:type="continuationNotice" w:id="1">
    <w:p w14:paraId="022C9C9E" w14:textId="77777777" w:rsidR="00634071" w:rsidRDefault="0063407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87654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41439786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55113FFD" wp14:editId="11D0B9B6">
            <wp:extent cx="182880" cy="182880"/>
            <wp:effectExtent l="0" t="0" r="0" b="0"/>
            <wp:docPr id="141439786" name="Imagen 141439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AA05885" id="Imagen 308414183" o:spid="_x0000_i1025" type="#_x0000_t75" style="width:13.8pt;height:13.8pt;visibility:visible;mso-wrap-style:square">
            <v:imagedata r:id="rId3" o:title=""/>
          </v:shape>
        </w:pict>
      </mc:Choice>
      <mc:Fallback>
        <w:drawing>
          <wp:inline distT="0" distB="0" distL="0" distR="0" wp14:anchorId="0F7124B5" wp14:editId="0299DFF7">
            <wp:extent cx="175260" cy="175260"/>
            <wp:effectExtent l="0" t="0" r="0" b="0"/>
            <wp:docPr id="308414183" name="Imagen 30841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747C0"/>
    <w:multiLevelType w:val="hybridMultilevel"/>
    <w:tmpl w:val="86805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45E1D"/>
    <w:multiLevelType w:val="hybridMultilevel"/>
    <w:tmpl w:val="98AC71A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196179"/>
    <w:multiLevelType w:val="hybridMultilevel"/>
    <w:tmpl w:val="6128B030"/>
    <w:lvl w:ilvl="0" w:tplc="2C0A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E6630"/>
    <w:multiLevelType w:val="hybridMultilevel"/>
    <w:tmpl w:val="F3E8D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CDC"/>
    <w:multiLevelType w:val="hybridMultilevel"/>
    <w:tmpl w:val="A080D2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B77D15"/>
    <w:multiLevelType w:val="hybridMultilevel"/>
    <w:tmpl w:val="120EEB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02FE2"/>
    <w:multiLevelType w:val="hybridMultilevel"/>
    <w:tmpl w:val="4F9207AA"/>
    <w:lvl w:ilvl="0" w:tplc="2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5" w15:restartNumberingAfterBreak="0">
    <w:nsid w:val="75F62595"/>
    <w:multiLevelType w:val="hybridMultilevel"/>
    <w:tmpl w:val="EC144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5833">
    <w:abstractNumId w:val="12"/>
  </w:num>
  <w:num w:numId="2" w16cid:durableId="366103549">
    <w:abstractNumId w:val="26"/>
  </w:num>
  <w:num w:numId="3" w16cid:durableId="280650779">
    <w:abstractNumId w:val="15"/>
  </w:num>
  <w:num w:numId="4" w16cid:durableId="1731415266">
    <w:abstractNumId w:val="16"/>
  </w:num>
  <w:num w:numId="5" w16cid:durableId="1637251831">
    <w:abstractNumId w:val="20"/>
  </w:num>
  <w:num w:numId="6" w16cid:durableId="1620142138">
    <w:abstractNumId w:val="17"/>
  </w:num>
  <w:num w:numId="7" w16cid:durableId="2061710402">
    <w:abstractNumId w:val="19"/>
  </w:num>
  <w:num w:numId="8" w16cid:durableId="1497383222">
    <w:abstractNumId w:val="18"/>
  </w:num>
  <w:num w:numId="9" w16cid:durableId="2015955080">
    <w:abstractNumId w:val="9"/>
  </w:num>
  <w:num w:numId="10" w16cid:durableId="667905177">
    <w:abstractNumId w:val="8"/>
  </w:num>
  <w:num w:numId="11" w16cid:durableId="1135371786">
    <w:abstractNumId w:val="7"/>
  </w:num>
  <w:num w:numId="12" w16cid:durableId="1003700008">
    <w:abstractNumId w:val="6"/>
  </w:num>
  <w:num w:numId="13" w16cid:durableId="26491500">
    <w:abstractNumId w:val="5"/>
  </w:num>
  <w:num w:numId="14" w16cid:durableId="786238634">
    <w:abstractNumId w:val="4"/>
  </w:num>
  <w:num w:numId="15" w16cid:durableId="1747995685">
    <w:abstractNumId w:val="3"/>
  </w:num>
  <w:num w:numId="16" w16cid:durableId="1514688026">
    <w:abstractNumId w:val="2"/>
  </w:num>
  <w:num w:numId="17" w16cid:durableId="1653439802">
    <w:abstractNumId w:val="1"/>
  </w:num>
  <w:num w:numId="18" w16cid:durableId="234557681">
    <w:abstractNumId w:val="0"/>
  </w:num>
  <w:num w:numId="19" w16cid:durableId="1751539749">
    <w:abstractNumId w:val="10"/>
  </w:num>
  <w:num w:numId="20" w16cid:durableId="1153065297">
    <w:abstractNumId w:val="9"/>
  </w:num>
  <w:num w:numId="21" w16cid:durableId="1851213067">
    <w:abstractNumId w:val="10"/>
  </w:num>
  <w:num w:numId="22" w16cid:durableId="1030305215">
    <w:abstractNumId w:val="13"/>
  </w:num>
  <w:num w:numId="23" w16cid:durableId="1011103022">
    <w:abstractNumId w:val="22"/>
  </w:num>
  <w:num w:numId="24" w16cid:durableId="1245840369">
    <w:abstractNumId w:val="21"/>
  </w:num>
  <w:num w:numId="25" w16cid:durableId="1904102884">
    <w:abstractNumId w:val="24"/>
  </w:num>
  <w:num w:numId="26" w16cid:durableId="159470006">
    <w:abstractNumId w:val="11"/>
  </w:num>
  <w:num w:numId="27" w16cid:durableId="1191913193">
    <w:abstractNumId w:val="25"/>
  </w:num>
  <w:num w:numId="28" w16cid:durableId="694769270">
    <w:abstractNumId w:val="14"/>
  </w:num>
  <w:num w:numId="29" w16cid:durableId="209266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6D"/>
    <w:rsid w:val="0000752A"/>
    <w:rsid w:val="00016465"/>
    <w:rsid w:val="00033263"/>
    <w:rsid w:val="000334C1"/>
    <w:rsid w:val="00061942"/>
    <w:rsid w:val="00064FB7"/>
    <w:rsid w:val="0007020A"/>
    <w:rsid w:val="000767C7"/>
    <w:rsid w:val="000873F6"/>
    <w:rsid w:val="000B286F"/>
    <w:rsid w:val="000C2B44"/>
    <w:rsid w:val="000D134B"/>
    <w:rsid w:val="000D6A22"/>
    <w:rsid w:val="000F039F"/>
    <w:rsid w:val="0010041D"/>
    <w:rsid w:val="001125D5"/>
    <w:rsid w:val="00124ED6"/>
    <w:rsid w:val="00136B3E"/>
    <w:rsid w:val="00153576"/>
    <w:rsid w:val="00167789"/>
    <w:rsid w:val="00174D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D2C35"/>
    <w:rsid w:val="002D726D"/>
    <w:rsid w:val="002E7306"/>
    <w:rsid w:val="003159EE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C55C8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05E1C"/>
    <w:rsid w:val="00524297"/>
    <w:rsid w:val="00537559"/>
    <w:rsid w:val="00557ECE"/>
    <w:rsid w:val="00574DB0"/>
    <w:rsid w:val="005A1C94"/>
    <w:rsid w:val="005A6F8D"/>
    <w:rsid w:val="005B4861"/>
    <w:rsid w:val="005E0FB7"/>
    <w:rsid w:val="005F5EF3"/>
    <w:rsid w:val="00605BCE"/>
    <w:rsid w:val="00626B3C"/>
    <w:rsid w:val="00634071"/>
    <w:rsid w:val="00643F4B"/>
    <w:rsid w:val="0067028B"/>
    <w:rsid w:val="00676B73"/>
    <w:rsid w:val="0069541B"/>
    <w:rsid w:val="006A1E18"/>
    <w:rsid w:val="006A37C0"/>
    <w:rsid w:val="006C7F5A"/>
    <w:rsid w:val="006D0785"/>
    <w:rsid w:val="006E0F19"/>
    <w:rsid w:val="007158FD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77DF2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2D64"/>
    <w:rsid w:val="0095501D"/>
    <w:rsid w:val="00956B80"/>
    <w:rsid w:val="0096304F"/>
    <w:rsid w:val="0099108A"/>
    <w:rsid w:val="009A54AD"/>
    <w:rsid w:val="009A7F3F"/>
    <w:rsid w:val="009C4066"/>
    <w:rsid w:val="009D646A"/>
    <w:rsid w:val="00A20EF6"/>
    <w:rsid w:val="00A3726F"/>
    <w:rsid w:val="00A379B4"/>
    <w:rsid w:val="00A4248D"/>
    <w:rsid w:val="00A5667A"/>
    <w:rsid w:val="00A633B0"/>
    <w:rsid w:val="00A718B6"/>
    <w:rsid w:val="00A76BD4"/>
    <w:rsid w:val="00A85D5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26B4A"/>
    <w:rsid w:val="00B42685"/>
    <w:rsid w:val="00B45879"/>
    <w:rsid w:val="00B535AD"/>
    <w:rsid w:val="00B75292"/>
    <w:rsid w:val="00B8453F"/>
    <w:rsid w:val="00B85473"/>
    <w:rsid w:val="00BE5968"/>
    <w:rsid w:val="00BF7216"/>
    <w:rsid w:val="00C111B3"/>
    <w:rsid w:val="00C272EB"/>
    <w:rsid w:val="00C62E97"/>
    <w:rsid w:val="00C75F21"/>
    <w:rsid w:val="00C81645"/>
    <w:rsid w:val="00C81E5D"/>
    <w:rsid w:val="00CA61BE"/>
    <w:rsid w:val="00CB3E40"/>
    <w:rsid w:val="00CF22B3"/>
    <w:rsid w:val="00D00CD9"/>
    <w:rsid w:val="00D15AAE"/>
    <w:rsid w:val="00D217EB"/>
    <w:rsid w:val="00D22971"/>
    <w:rsid w:val="00D60B19"/>
    <w:rsid w:val="00D86385"/>
    <w:rsid w:val="00D95726"/>
    <w:rsid w:val="00DA4B7F"/>
    <w:rsid w:val="00DB472D"/>
    <w:rsid w:val="00DC4FBC"/>
    <w:rsid w:val="00DD6ECC"/>
    <w:rsid w:val="00DE5F88"/>
    <w:rsid w:val="00DF2298"/>
    <w:rsid w:val="00E067BA"/>
    <w:rsid w:val="00E07C52"/>
    <w:rsid w:val="00E20D44"/>
    <w:rsid w:val="00E26F2A"/>
    <w:rsid w:val="00E360EA"/>
    <w:rsid w:val="00E40F13"/>
    <w:rsid w:val="00E547A9"/>
    <w:rsid w:val="00E570A5"/>
    <w:rsid w:val="00E739EC"/>
    <w:rsid w:val="00E77096"/>
    <w:rsid w:val="00E91344"/>
    <w:rsid w:val="00EB20A4"/>
    <w:rsid w:val="00EB74E8"/>
    <w:rsid w:val="00EC0F79"/>
    <w:rsid w:val="00ED0A53"/>
    <w:rsid w:val="00EF22EF"/>
    <w:rsid w:val="00EF593C"/>
    <w:rsid w:val="00F02E99"/>
    <w:rsid w:val="00F055F4"/>
    <w:rsid w:val="00F215B6"/>
    <w:rsid w:val="00F26150"/>
    <w:rsid w:val="00F30552"/>
    <w:rsid w:val="00F40BD0"/>
    <w:rsid w:val="00F419C0"/>
    <w:rsid w:val="00F46BDB"/>
    <w:rsid w:val="00F82744"/>
    <w:rsid w:val="00FD56F7"/>
    <w:rsid w:val="00FD73C5"/>
    <w:rsid w:val="00F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77B1A8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5BCE"/>
    <w:rPr>
      <w:color w:val="043D68" w:themeColor="text2"/>
      <w:sz w:val="20"/>
    </w:rPr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5BCE"/>
    <w:rPr>
      <w:color w:val="043D68" w:themeColor="text2"/>
      <w:sz w:val="20"/>
    </w:rPr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tuloCar">
    <w:name w:val="Título Car"/>
    <w:basedOn w:val="Fuentedeprrafopredeter"/>
    <w:link w:val="Ttulo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AA51F5"/>
    <w:rPr>
      <w:color w:val="043D68" w:themeColor="text2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ipervnculo">
    <w:name w:val="Hyperlink"/>
    <w:basedOn w:val="Fuentedeprrafopredeter"/>
    <w:uiPriority w:val="99"/>
    <w:semiHidden/>
    <w:rsid w:val="00D22971"/>
    <w:rPr>
      <w:color w:val="0563C1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D22971"/>
    <w:rPr>
      <w:color w:val="605E5C"/>
      <w:shd w:val="clear" w:color="auto" w:fill="E1DFDD"/>
    </w:rPr>
  </w:style>
  <w:style w:type="paragraph" w:customStyle="1" w:styleId="Listaconvietas1">
    <w:name w:val="Lista con viñetas1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CarcterdeAcercadeM">
    <w:name w:val="Carácter de AcercadeMÍ"/>
    <w:basedOn w:val="Fuentedeprrafopredeter"/>
    <w:link w:val="AcercadeM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Cuerpoblanco">
    <w:name w:val="Cuerpo blanco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Listadevietas">
    <w:name w:val="Lista de viñetas"/>
    <w:basedOn w:val="Prrafodelista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aconvietas">
    <w:name w:val="List Bullet"/>
    <w:basedOn w:val="Listadevietas"/>
    <w:uiPriority w:val="6"/>
    <w:qFormat/>
    <w:rsid w:val="00A3726F"/>
    <w:pPr>
      <w:numPr>
        <w:numId w:val="21"/>
      </w:numPr>
    </w:pPr>
  </w:style>
  <w:style w:type="character" w:customStyle="1" w:styleId="Sinnegrita">
    <w:name w:val="Sin negrita"/>
    <w:uiPriority w:val="1"/>
    <w:qFormat/>
    <w:rsid w:val="00A3726F"/>
    <w:rPr>
      <w:b/>
      <w:color w:val="043D68" w:themeColor="text2"/>
    </w:rPr>
  </w:style>
  <w:style w:type="character" w:customStyle="1" w:styleId="Negrita">
    <w:name w:val="Negrita"/>
    <w:uiPriority w:val="1"/>
    <w:qFormat/>
    <w:rsid w:val="00A3726F"/>
    <w:rPr>
      <w:b/>
      <w:bCs/>
    </w:rPr>
  </w:style>
  <w:style w:type="character" w:customStyle="1" w:styleId="Cursiva">
    <w:name w:val="Cursiva"/>
    <w:uiPriority w:val="1"/>
    <w:qFormat/>
    <w:rsid w:val="00A3726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rsid w:val="002D7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emiliofunes-portfolio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emilio-funes-8b140b21a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\AppData\Roaming\Microsoft\Templates\Curr&#237;culum%20v&#237;tae%20sencillo%20de%20dise&#241;ador%20de%20interfaces%20de%20usuario%20y%20experiencias%20de%20usua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E7A07607A346DB9DFDD251606EA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1EB48-BD49-4993-90B0-FEB0BBF3A7D9}"/>
      </w:docPartPr>
      <w:docPartBody>
        <w:p w:rsidR="007D3E58" w:rsidRDefault="0073020D" w:rsidP="0073020D">
          <w:pPr>
            <w:pStyle w:val="7BE7A07607A346DB9DFDD251606EA36B"/>
          </w:pPr>
          <w:r w:rsidRPr="00CF2BE7">
            <w:rPr>
              <w:lang w:val="es-ES" w:bidi="es-ES"/>
            </w:rPr>
            <w:t>Experiencia</w:t>
          </w:r>
        </w:p>
      </w:docPartBody>
    </w:docPart>
    <w:docPart>
      <w:docPartPr>
        <w:name w:val="5117E918F63946F2A3810018A2906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64B43-B8B7-4C49-B408-2EDEF2CE3FD6}"/>
      </w:docPartPr>
      <w:docPartBody>
        <w:p w:rsidR="007D3E58" w:rsidRDefault="0073020D" w:rsidP="0073020D">
          <w:pPr>
            <w:pStyle w:val="5117E918F63946F2A3810018A2906325"/>
          </w:pPr>
          <w:r w:rsidRPr="001540E8">
            <w:rPr>
              <w:lang w:val="es-ES" w:bidi="es-ES"/>
            </w:rPr>
            <w:t>Contacto</w:t>
          </w:r>
        </w:p>
      </w:docPartBody>
    </w:docPart>
    <w:docPart>
      <w:docPartPr>
        <w:name w:val="DD754A51F93A44FFADF59C2934CAE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71C7A-1848-4871-9269-7AC41F00094C}"/>
      </w:docPartPr>
      <w:docPartBody>
        <w:p w:rsidR="007D3E58" w:rsidRDefault="0073020D" w:rsidP="0073020D">
          <w:pPr>
            <w:pStyle w:val="DD754A51F93A44FFADF59C2934CAE3B3"/>
          </w:pPr>
          <w:r w:rsidRPr="00136B3E">
            <w:rPr>
              <w:lang w:bidi="es-ES"/>
            </w:rPr>
            <w:t>Me apasiona diseñar experiencias digitales que sean a la vez visualmente impactantes e intuitivas, y siempre me esfuerzo por crear diseños que deleiten y atraigan a los usuarios.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0D"/>
    <w:rsid w:val="00064FB7"/>
    <w:rsid w:val="001C6A2D"/>
    <w:rsid w:val="00321B00"/>
    <w:rsid w:val="00557ECE"/>
    <w:rsid w:val="0073020D"/>
    <w:rsid w:val="007D3E58"/>
    <w:rsid w:val="00C62BF3"/>
    <w:rsid w:val="00C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E7A07607A346DB9DFDD251606EA36B">
    <w:name w:val="7BE7A07607A346DB9DFDD251606EA36B"/>
    <w:rsid w:val="0073020D"/>
  </w:style>
  <w:style w:type="paragraph" w:customStyle="1" w:styleId="5117E918F63946F2A3810018A2906325">
    <w:name w:val="5117E918F63946F2A3810018A2906325"/>
    <w:rsid w:val="0073020D"/>
  </w:style>
  <w:style w:type="paragraph" w:customStyle="1" w:styleId="DD754A51F93A44FFADF59C2934CAE3B3">
    <w:name w:val="DD754A51F93A44FFADF59C2934CAE3B3"/>
    <w:rsid w:val="00730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sencillo de diseñador de interfaces de usuario y experiencias de usuario.dotx</Template>
  <TotalTime>0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2025-04-30T23:34:00Z</dcterms:created>
  <dcterms:modified xsi:type="dcterms:W3CDTF">2025-04-30T23:35:00Z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